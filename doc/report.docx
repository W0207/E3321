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詹世彬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24320182203321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年2月2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29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通过这次实验加深对网络传输中物理层的认识，提高自身的编程能力。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操作系统：Windows10 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编程语言：c#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主要软件: VMware、Visual Studio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在电脑上安装VMware,并利用VMware安装俩台Windows10的虚拟机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99815" cy="1130935"/>
            <wp:effectExtent l="0" t="0" r="12065" b="12065"/>
            <wp:docPr id="2" name="图片 2" descr="QQ截图2020022915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2291541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对安装的俩台虚拟机进行配置,新建俩个串行端口并且如图设置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8860" cy="2537460"/>
            <wp:effectExtent l="0" t="0" r="7620" b="7620"/>
            <wp:docPr id="9" name="图片 9" descr="QQ截图2020022915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91546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16480" cy="2607945"/>
            <wp:effectExtent l="0" t="0" r="0" b="13335"/>
            <wp:docPr id="10" name="图片 10" descr="QQ截图202002291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229154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利用Visual Studio编写代码，使用的语言是C#，将编写完成的程序通过共享文件夹在虚拟机中运行，并且记录俩台虚拟机串口通信的结果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2405" cy="1650365"/>
            <wp:effectExtent l="0" t="0" r="10795" b="10795"/>
            <wp:docPr id="11" name="图片 11" descr="QQ截图2020022915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2291540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34945" cy="1628140"/>
            <wp:effectExtent l="0" t="0" r="8255" b="2540"/>
            <wp:docPr id="12" name="图片 12" descr="QQ截图2020022915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002291541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1500" w:firstLineChars="100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虚拟机1   </w:t>
      </w:r>
      <w:r>
        <w:rPr>
          <w:rFonts w:hint="eastAsia"/>
          <w:lang w:val="en-US" w:eastAsia="zh-CN"/>
        </w:rPr>
        <w:t xml:space="preserve">                                                                 </w:t>
      </w:r>
      <w:r>
        <w:rPr>
          <w:rFonts w:hint="eastAsia"/>
          <w:sz w:val="13"/>
          <w:szCs w:val="13"/>
          <w:lang w:val="en-US" w:eastAsia="zh-CN"/>
        </w:rPr>
        <w:t xml:space="preserve">      虚拟机2</w:t>
      </w:r>
    </w:p>
    <w:p>
      <w:pPr>
        <w:pStyle w:val="2"/>
        <w:spacing w:before="240" w:after="240"/>
      </w:pPr>
      <w:bookmarkStart w:id="0" w:name="_GoBack"/>
      <w:bookmarkEnd w:id="0"/>
      <w:r>
        <w:rPr>
          <w:rFonts w:hint="eastAsia"/>
        </w:rPr>
        <w:t>实验总</w:t>
      </w:r>
      <w:r>
        <w:rPr>
          <w:rFonts w:hint="eastAsia"/>
          <w:lang w:val="en-US" w:eastAsia="zh-CN"/>
        </w:rPr>
        <w:t>结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这次实验，加深了对计算机网络这一门学科的认识，对网络传输中的物理层有了更加深刻的了解，在实验的过程中通过编写程序，提高了自己的编程能力，并且在实验过程中与本组组员以及其他小组之间的相互交流、比较认识到了自己的不足。</w:t>
      </w:r>
    </w:p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595D7B"/>
    <w:rsid w:val="00020260"/>
    <w:rsid w:val="00097805"/>
    <w:rsid w:val="0011621D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3214B69"/>
    <w:rsid w:val="04DC2E64"/>
    <w:rsid w:val="10BA0F16"/>
    <w:rsid w:val="13965BD2"/>
    <w:rsid w:val="149912D1"/>
    <w:rsid w:val="156E427C"/>
    <w:rsid w:val="16EE7460"/>
    <w:rsid w:val="19FF6FA0"/>
    <w:rsid w:val="1B1E46B1"/>
    <w:rsid w:val="1E1334B9"/>
    <w:rsid w:val="28350FE7"/>
    <w:rsid w:val="29F65E4F"/>
    <w:rsid w:val="2B304330"/>
    <w:rsid w:val="2D722E3B"/>
    <w:rsid w:val="30C97A2F"/>
    <w:rsid w:val="316543C2"/>
    <w:rsid w:val="32595D7B"/>
    <w:rsid w:val="3A146233"/>
    <w:rsid w:val="3AD602D9"/>
    <w:rsid w:val="3AFA00EC"/>
    <w:rsid w:val="3D831AA2"/>
    <w:rsid w:val="3E6F7D61"/>
    <w:rsid w:val="438A3F90"/>
    <w:rsid w:val="45C54D9B"/>
    <w:rsid w:val="47EC1433"/>
    <w:rsid w:val="4A7C4F82"/>
    <w:rsid w:val="4CD1192B"/>
    <w:rsid w:val="4DE7136C"/>
    <w:rsid w:val="4E0D6AD6"/>
    <w:rsid w:val="4F354009"/>
    <w:rsid w:val="4F66593C"/>
    <w:rsid w:val="51EB0079"/>
    <w:rsid w:val="545846F2"/>
    <w:rsid w:val="54ED6849"/>
    <w:rsid w:val="561867EE"/>
    <w:rsid w:val="5A171A6E"/>
    <w:rsid w:val="5AA602C7"/>
    <w:rsid w:val="5C531332"/>
    <w:rsid w:val="5D953B2F"/>
    <w:rsid w:val="616A7CFC"/>
    <w:rsid w:val="63BD2998"/>
    <w:rsid w:val="66EB7C09"/>
    <w:rsid w:val="676710D1"/>
    <w:rsid w:val="68B06124"/>
    <w:rsid w:val="6B0E6673"/>
    <w:rsid w:val="6C4D4754"/>
    <w:rsid w:val="6D8D714D"/>
    <w:rsid w:val="735F7FE4"/>
    <w:rsid w:val="78F83981"/>
    <w:rsid w:val="796E365F"/>
    <w:rsid w:val="7B9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Tencent%20Files\710495718\FileRecv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719A5-5B25-40FA-9694-56A469AD3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Pages>2</Pages>
  <Words>240</Words>
  <Characters>274</Characters>
  <Lines>2</Lines>
  <Paragraphs>1</Paragraphs>
  <TotalTime>3</TotalTime>
  <ScaleCrop>false</ScaleCrop>
  <LinksUpToDate>false</LinksUpToDate>
  <CharactersWithSpaces>311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2020-02-29T07:24:00Z</dcterms:created>
  <dc:creator>Administrator</dc:creator>
  <cp:lastModifiedBy>Administrator</cp:lastModifiedBy>
  <dcterms:modified xsi:type="dcterms:W3CDTF">2020-03-01T04:00:48Z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