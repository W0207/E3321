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4"/>
          <w:szCs w:val="24"/>
          <w:u w:val="single"/>
          <w:lang w:val="en-US" w:eastAsia="zh-CN"/>
        </w:rPr>
        <w:t>实验三 用PCAP库侦听并分析网络流量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詹世彬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24320182203321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11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11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permStart w:id="10" w:edGrp="everyone"/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利用 </w:t>
      </w:r>
      <w:r>
        <w:rPr>
          <w:rFonts w:hint="eastAsia" w:cs="Times New Roman"/>
          <w:sz w:val="24"/>
          <w:szCs w:val="24"/>
          <w:lang w:val="en-US" w:eastAsia="zh-CN" w:bidi="ar-SA"/>
        </w:rPr>
        <w:t>winpacp</w:t>
      </w: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 库监听并分析以太网的帧，记录目标与源 MAC 和 IP 地址</w:t>
      </w:r>
      <w:r>
        <w:rPr>
          <w:rFonts w:hint="eastAsia" w:cs="Times New Roman"/>
          <w:sz w:val="24"/>
          <w:szCs w:val="24"/>
          <w:lang w:val="en-US" w:eastAsia="zh-CN" w:bidi="ar-SA"/>
        </w:rPr>
        <w:t>，通过实验加深对以太网帧格式的认识。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left="0" w:leftChars="0" w:firstLine="0" w:firstLineChars="0"/>
        <w:rPr>
          <w:rFonts w:hint="default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 xml:space="preserve"> Windows10操作系统，Visual studio 2019, C语言，winpcap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1 选择适配器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6825" cy="962660"/>
            <wp:effectExtent l="0" t="0" r="13335" b="12700"/>
            <wp:docPr id="1" name="图片 1" descr="QQ截图2020031817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3181706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对接受到的帧进行分析并输出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输出格式为：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时间，源MAC，源IP源，目标MAC，目标IP，帧长度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150" cy="2245360"/>
            <wp:effectExtent l="0" t="0" r="3810" b="10160"/>
            <wp:docPr id="4" name="图片 4" descr="QQ截图2020031819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3181957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将结果输出到指定文件夹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2985" cy="4286250"/>
            <wp:effectExtent l="0" t="0" r="13335" b="11430"/>
            <wp:docPr id="7" name="图片 7" descr="QQ截图2020031915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3191551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统计一分钟内收到的数据量并将结果输出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0115" cy="2082800"/>
            <wp:effectExtent l="0" t="0" r="9525" b="5080"/>
            <wp:docPr id="2" name="图片 2" descr="QQ截图20200319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3191535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4865" cy="2110740"/>
            <wp:effectExtent l="0" t="0" r="13335" b="7620"/>
            <wp:docPr id="6" name="图片 6" descr="QQ截图2020031915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3191535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left="0" w:leftChars="0" w:firstLine="0" w:firstLineChars="0"/>
        <w:rPr>
          <w:rFonts w:hint="default" w:ascii="Times New Roman" w:hAnsi="Times New Roman" w:eastAsia="楷体"/>
          <w:b/>
          <w:bCs/>
          <w:color w:val="FF0000"/>
          <w:lang w:val="en-US" w:eastAsia="zh-CN"/>
        </w:rPr>
      </w:pPr>
      <w:permStart w:id="13" w:edGrp="everyone"/>
      <w:r>
        <w:rPr>
          <w:rFonts w:hint="eastAsia" w:ascii="Times New Roman" w:hAnsi="Times New Roman" w:eastAsia="楷体"/>
          <w:b/>
          <w:bCs/>
          <w:color w:val="FF0000"/>
          <w:lang w:val="en-US" w:eastAsia="zh-CN"/>
        </w:rPr>
        <w:t xml:space="preserve"> </w:t>
      </w:r>
      <w:r>
        <w:rPr>
          <w:rFonts w:hint="eastAsia" w:ascii="Times New Roman" w:hAnsi="Times New Roman" w:eastAsia="楷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基本了解winpcap的一些库及其使用方法，加深了对以太网帧格式的认识，在实验的过程中通过阅读提供的代码，提高了代码阅读能力，并且在实验的过程中通过不断完善代码更好地掌握了visual studio的调试方式，提高自身的代码水平。</w:t>
      </w:r>
      <w:r>
        <w:rPr>
          <w:rFonts w:hint="eastAsia" w:ascii="Times New Roman" w:hAnsi="Times New Roman" w:eastAsia="楷体"/>
          <w:b/>
          <w:bCs/>
          <w:color w:val="FF0000"/>
          <w:lang w:val="en-US" w:eastAsia="zh-CN"/>
        </w:rPr>
        <w:t xml:space="preserve">  </w:t>
      </w:r>
      <w:permEnd w:id="13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40A25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0F36352"/>
    <w:rsid w:val="03D17070"/>
    <w:rsid w:val="066B5E04"/>
    <w:rsid w:val="07541644"/>
    <w:rsid w:val="0AF45E92"/>
    <w:rsid w:val="0BCB3CCC"/>
    <w:rsid w:val="0D351738"/>
    <w:rsid w:val="10A51B1F"/>
    <w:rsid w:val="13DC36C2"/>
    <w:rsid w:val="14AF38E7"/>
    <w:rsid w:val="15BE3682"/>
    <w:rsid w:val="168A612E"/>
    <w:rsid w:val="1B9F41BE"/>
    <w:rsid w:val="1BED5885"/>
    <w:rsid w:val="1C2C4EA8"/>
    <w:rsid w:val="1D7F0368"/>
    <w:rsid w:val="1E9F7464"/>
    <w:rsid w:val="1F8D1AA6"/>
    <w:rsid w:val="25E95248"/>
    <w:rsid w:val="28532FEE"/>
    <w:rsid w:val="28DC6618"/>
    <w:rsid w:val="29E65A02"/>
    <w:rsid w:val="2A481B88"/>
    <w:rsid w:val="2F465BE2"/>
    <w:rsid w:val="30001F80"/>
    <w:rsid w:val="30263126"/>
    <w:rsid w:val="313820FF"/>
    <w:rsid w:val="31D82F00"/>
    <w:rsid w:val="32B73E4D"/>
    <w:rsid w:val="34A71445"/>
    <w:rsid w:val="34EB6D90"/>
    <w:rsid w:val="41BC0DB4"/>
    <w:rsid w:val="42103864"/>
    <w:rsid w:val="42240A25"/>
    <w:rsid w:val="434C57C3"/>
    <w:rsid w:val="4686668C"/>
    <w:rsid w:val="491C2807"/>
    <w:rsid w:val="4A0459C2"/>
    <w:rsid w:val="4A501356"/>
    <w:rsid w:val="4ADE17CE"/>
    <w:rsid w:val="4D1A3300"/>
    <w:rsid w:val="4DE8060C"/>
    <w:rsid w:val="503E18F9"/>
    <w:rsid w:val="50BA6FAA"/>
    <w:rsid w:val="530D51F1"/>
    <w:rsid w:val="57940E36"/>
    <w:rsid w:val="57B77B9F"/>
    <w:rsid w:val="57F26A5C"/>
    <w:rsid w:val="59D67BAC"/>
    <w:rsid w:val="5B5524EC"/>
    <w:rsid w:val="5CD30E5B"/>
    <w:rsid w:val="5D597C62"/>
    <w:rsid w:val="600D0D27"/>
    <w:rsid w:val="60F67651"/>
    <w:rsid w:val="616E6B4F"/>
    <w:rsid w:val="62550810"/>
    <w:rsid w:val="63313C2D"/>
    <w:rsid w:val="65B27AED"/>
    <w:rsid w:val="67937EC3"/>
    <w:rsid w:val="68215CDC"/>
    <w:rsid w:val="691D7C1D"/>
    <w:rsid w:val="6A5E137C"/>
    <w:rsid w:val="6A8864FD"/>
    <w:rsid w:val="6D405312"/>
    <w:rsid w:val="6DCD19F1"/>
    <w:rsid w:val="6FCB5CEB"/>
    <w:rsid w:val="73404ECE"/>
    <w:rsid w:val="77290A37"/>
    <w:rsid w:val="7A1C5930"/>
    <w:rsid w:val="7B5505FE"/>
    <w:rsid w:val="7BE16D18"/>
    <w:rsid w:val="7DFF6DE4"/>
    <w:rsid w:val="7E456247"/>
    <w:rsid w:val="7F0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20</TotalTime>
  <ScaleCrop>false</ScaleCrop>
  <LinksUpToDate>false</LinksUpToDate>
  <CharactersWithSpaces>309</CharactersWithSpaces>
  <Application>WPS Office_11.1.0.9513_F1E327BC-269C-435d-A152-05C5408002CA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2020-03-17T07:43:00Z</dcterms:created>
  <dc:creator>Administrator</dc:creator>
  <cp:lastModifiedBy>WPS_1532533261</cp:lastModifiedBy>
  <dcterms:modified xsi:type="dcterms:W3CDTF">2020-03-19T07:54:58Z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